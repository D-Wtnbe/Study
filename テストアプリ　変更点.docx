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55" w:rsidRPr="00A14ACE" w:rsidRDefault="00061255" w:rsidP="0006125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ＭＳ ゴシック"/>
          <w:color w:val="000000"/>
          <w:spacing w:val="30"/>
          <w:kern w:val="0"/>
          <w:sz w:val="20"/>
          <w:szCs w:val="20"/>
        </w:rPr>
      </w:pPr>
      <w:r w:rsidRPr="00A14ACE">
        <w:rPr>
          <w:rFonts w:eastAsiaTheme="minorHAnsi" w:cs="ＭＳ ゴシック"/>
          <w:color w:val="000000"/>
          <w:spacing w:val="30"/>
          <w:kern w:val="0"/>
          <w:sz w:val="20"/>
          <w:szCs w:val="20"/>
          <w:bdr w:val="none" w:sz="0" w:space="0" w:color="auto" w:frame="1"/>
        </w:rPr>
        <w:t>rails generate controller top index</w:t>
      </w:r>
    </w:p>
    <w:p w:rsidR="00061255" w:rsidRPr="00A14ACE" w:rsidRDefault="00061255" w:rsidP="00CE4891">
      <w:pPr>
        <w:rPr>
          <w:rFonts w:eastAsiaTheme="minorHAnsi"/>
        </w:rPr>
      </w:pPr>
    </w:p>
    <w:p w:rsidR="00061255" w:rsidRPr="00A14ACE" w:rsidRDefault="00061255" w:rsidP="00CE4891">
      <w:pPr>
        <w:rPr>
          <w:rFonts w:eastAsiaTheme="minorHAnsi"/>
        </w:rPr>
      </w:pPr>
      <w:r w:rsidRPr="00A14ACE">
        <w:rPr>
          <w:rFonts w:eastAsiaTheme="minorHAnsi"/>
        </w:rPr>
        <w:t>config/routes.rb</w:t>
      </w:r>
    </w:p>
    <w:p w:rsidR="00061255" w:rsidRPr="00A14ACE" w:rsidRDefault="00061255" w:rsidP="00061255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>Rails.application.routes.draw do</w:t>
      </w:r>
    </w:p>
    <w:p w:rsidR="00061255" w:rsidRPr="00A14ACE" w:rsidRDefault="00061255" w:rsidP="00061255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get 'top/index'</w:t>
      </w:r>
    </w:p>
    <w:p w:rsidR="00061255" w:rsidRPr="003F0589" w:rsidRDefault="003F0589" w:rsidP="00061255">
      <w:pPr>
        <w:pStyle w:val="program"/>
        <w:rPr>
          <w:rFonts w:eastAsiaTheme="minorHAnsi"/>
        </w:rPr>
      </w:pPr>
      <w:r>
        <w:rPr>
          <w:rFonts w:eastAsiaTheme="minorHAnsi" w:hint="eastAsia"/>
        </w:rPr>
        <w:t>user</w:t>
      </w:r>
    </w:p>
    <w:p w:rsidR="00061255" w:rsidRPr="00A14ACE" w:rsidRDefault="00061255" w:rsidP="00061255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root "top#index"</w:t>
      </w:r>
    </w:p>
    <w:p w:rsidR="00061255" w:rsidRPr="00A14ACE" w:rsidRDefault="00061255" w:rsidP="00061255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get  "top/profile"</w:t>
      </w:r>
    </w:p>
    <w:p w:rsidR="00061255" w:rsidRPr="00A14ACE" w:rsidRDefault="00061255" w:rsidP="00061255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get 'users/index'</w:t>
      </w:r>
    </w:p>
    <w:p w:rsidR="00061255" w:rsidRPr="00A14ACE" w:rsidRDefault="00061255" w:rsidP="00061255">
      <w:pPr>
        <w:pStyle w:val="program"/>
        <w:rPr>
          <w:rFonts w:eastAsiaTheme="minorHAnsi"/>
        </w:rPr>
      </w:pPr>
    </w:p>
    <w:p w:rsidR="00061255" w:rsidRPr="00A14ACE" w:rsidRDefault="00061255" w:rsidP="00061255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# For details on the DSL available within this file, see http://guides.rubyonrails.org/routing.html</w:t>
      </w:r>
    </w:p>
    <w:p w:rsidR="00061255" w:rsidRPr="00A14ACE" w:rsidRDefault="00061255" w:rsidP="00061255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>end</w:t>
      </w:r>
    </w:p>
    <w:p w:rsidR="00061255" w:rsidRPr="00A14ACE" w:rsidRDefault="00061255" w:rsidP="00CE4891">
      <w:pPr>
        <w:rPr>
          <w:rFonts w:eastAsiaTheme="minorHAnsi"/>
        </w:rPr>
      </w:pPr>
    </w:p>
    <w:p w:rsidR="00A14ACE" w:rsidRPr="00A14ACE" w:rsidRDefault="00A14ACE" w:rsidP="00A14AC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ＭＳ ゴシック"/>
          <w:color w:val="000000"/>
          <w:spacing w:val="30"/>
          <w:kern w:val="0"/>
          <w:sz w:val="20"/>
          <w:szCs w:val="20"/>
        </w:rPr>
      </w:pPr>
      <w:r w:rsidRPr="00A14ACE">
        <w:rPr>
          <w:rFonts w:eastAsiaTheme="minorHAnsi" w:cs="ＭＳ ゴシック"/>
          <w:color w:val="000000"/>
          <w:spacing w:val="30"/>
          <w:kern w:val="0"/>
          <w:sz w:val="20"/>
          <w:szCs w:val="20"/>
          <w:bdr w:val="none" w:sz="0" w:space="0" w:color="auto" w:frame="1"/>
        </w:rPr>
        <w:t>rails generate model user</w:t>
      </w:r>
    </w:p>
    <w:p w:rsidR="00CE4891" w:rsidRPr="00A14ACE" w:rsidRDefault="00CE4891" w:rsidP="00CE4891">
      <w:pPr>
        <w:rPr>
          <w:rFonts w:eastAsiaTheme="minorHAnsi"/>
        </w:rPr>
      </w:pPr>
      <w:r w:rsidRPr="00A14ACE">
        <w:rPr>
          <w:rFonts w:eastAsiaTheme="minorHAnsi"/>
        </w:rPr>
        <w:t>db\migrate\20170707114954_create_users.rb</w:t>
      </w:r>
    </w:p>
    <w:p w:rsidR="00CE4891" w:rsidRPr="00A14ACE" w:rsidRDefault="00CE4891" w:rsidP="00CE4891">
      <w:pPr>
        <w:rPr>
          <w:rFonts w:eastAsiaTheme="minorHAnsi"/>
        </w:rPr>
      </w:pP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>class CreateUsers &lt; ActiveRecord::Migration[5.1]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def change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  create_table :users do |t|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    t.string :password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    t.integer :gender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    t.string :name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    t.string :email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    t.timestamps null: false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  end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 xml:space="preserve">  end</w:t>
      </w:r>
    </w:p>
    <w:p w:rsidR="00CE4891" w:rsidRPr="00A14ACE" w:rsidRDefault="00CE4891" w:rsidP="00CE4891">
      <w:pPr>
        <w:pStyle w:val="program"/>
        <w:rPr>
          <w:rFonts w:eastAsiaTheme="minorHAnsi"/>
        </w:rPr>
      </w:pPr>
      <w:r w:rsidRPr="00A14ACE">
        <w:rPr>
          <w:rFonts w:eastAsiaTheme="minorHAnsi"/>
        </w:rPr>
        <w:t>end</w:t>
      </w:r>
    </w:p>
    <w:p w:rsidR="006540B9" w:rsidRPr="00A14ACE" w:rsidRDefault="006540B9" w:rsidP="00CB2175">
      <w:pPr>
        <w:rPr>
          <w:rFonts w:eastAsiaTheme="minorHAnsi"/>
        </w:rPr>
      </w:pPr>
    </w:p>
    <w:p w:rsidR="00CE4891" w:rsidRPr="00A14ACE" w:rsidRDefault="00CB472D" w:rsidP="00CB2175">
      <w:pPr>
        <w:rPr>
          <w:rFonts w:eastAsiaTheme="minorHAnsi" w:cs="Arial"/>
          <w:color w:val="1E1E1E"/>
          <w:sz w:val="18"/>
          <w:szCs w:val="18"/>
          <w:shd w:val="clear" w:color="auto" w:fill="F7F7F7"/>
        </w:rPr>
      </w:pPr>
      <w:r w:rsidRPr="00A14ACE">
        <w:rPr>
          <w:rFonts w:eastAsiaTheme="minorHAnsi" w:cs="Arial"/>
          <w:color w:val="1E1E1E"/>
          <w:sz w:val="18"/>
          <w:szCs w:val="18"/>
          <w:shd w:val="clear" w:color="auto" w:fill="F7F7F7"/>
        </w:rPr>
        <w:t>rake db:</w:t>
      </w:r>
      <w:r w:rsidRPr="00A14ACE">
        <w:rPr>
          <w:rFonts w:eastAsiaTheme="minorHAnsi" w:cs="Arial" w:hint="eastAsia"/>
          <w:color w:val="1E1E1E"/>
          <w:sz w:val="18"/>
          <w:szCs w:val="18"/>
          <w:shd w:val="clear" w:color="auto" w:fill="F7F7F7"/>
        </w:rPr>
        <w:t>migrate</w:t>
      </w:r>
    </w:p>
    <w:p w:rsidR="00CB472D" w:rsidRPr="00A14ACE" w:rsidRDefault="00CB472D" w:rsidP="00CB2175">
      <w:pPr>
        <w:rPr>
          <w:rFonts w:eastAsiaTheme="minorHAnsi" w:cs="Arial"/>
          <w:color w:val="1E1E1E"/>
          <w:sz w:val="18"/>
          <w:szCs w:val="18"/>
          <w:shd w:val="clear" w:color="auto" w:fill="F7F7F7"/>
        </w:rPr>
      </w:pPr>
    </w:p>
    <w:p w:rsidR="00BC7883" w:rsidRPr="00A14ACE" w:rsidRDefault="00BC7883" w:rsidP="00BC788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ＭＳ ゴシック"/>
          <w:color w:val="000000"/>
          <w:spacing w:val="30"/>
          <w:kern w:val="0"/>
          <w:sz w:val="20"/>
          <w:szCs w:val="20"/>
          <w:bdr w:val="none" w:sz="0" w:space="0" w:color="auto" w:frame="1"/>
        </w:rPr>
      </w:pPr>
      <w:r w:rsidRPr="00A14ACE">
        <w:rPr>
          <w:rFonts w:eastAsiaTheme="minorHAnsi" w:cs="ＭＳ ゴシック"/>
          <w:color w:val="000000"/>
          <w:spacing w:val="30"/>
          <w:kern w:val="0"/>
          <w:sz w:val="20"/>
          <w:szCs w:val="20"/>
          <w:bdr w:val="none" w:sz="0" w:space="0" w:color="auto" w:frame="1"/>
        </w:rPr>
        <w:t>rails generate controller users index</w:t>
      </w:r>
    </w:p>
    <w:p w:rsidR="00A14ACE" w:rsidRPr="00A14ACE" w:rsidRDefault="00A14ACE" w:rsidP="00BC788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ＭＳ ゴシック"/>
          <w:color w:val="000000"/>
          <w:spacing w:val="30"/>
          <w:kern w:val="0"/>
          <w:sz w:val="20"/>
          <w:szCs w:val="20"/>
        </w:rPr>
      </w:pPr>
      <w:r w:rsidRPr="00A14ACE">
        <w:rPr>
          <w:rFonts w:eastAsiaTheme="minorHAnsi" w:hint="eastAsia"/>
          <w:color w:val="000000"/>
          <w:shd w:val="clear" w:color="auto" w:fill="FFFFFF"/>
        </w:rPr>
        <w:t>app/config/routes.rb</w:t>
      </w:r>
    </w:p>
    <w:p w:rsidR="00A14ACE" w:rsidRPr="00A14ACE" w:rsidRDefault="00A14ACE" w:rsidP="00A14ACE">
      <w:pPr>
        <w:pStyle w:val="program"/>
        <w:rPr>
          <w:rFonts w:eastAsiaTheme="minorHAnsi"/>
          <w:bdr w:val="none" w:sz="0" w:space="0" w:color="auto" w:frame="1"/>
        </w:rPr>
      </w:pPr>
      <w:r w:rsidRPr="00A14ACE">
        <w:rPr>
          <w:rFonts w:eastAsiaTheme="minorHAnsi"/>
          <w:bdr w:val="none" w:sz="0" w:space="0" w:color="auto" w:frame="1"/>
        </w:rPr>
        <w:t>Rails.application.routes.draw do</w:t>
      </w:r>
    </w:p>
    <w:p w:rsidR="00A14ACE" w:rsidRPr="00A14ACE" w:rsidRDefault="00A14ACE" w:rsidP="00A14ACE">
      <w:pPr>
        <w:pStyle w:val="program"/>
        <w:rPr>
          <w:rFonts w:eastAsiaTheme="minorHAnsi"/>
          <w:bdr w:val="none" w:sz="0" w:space="0" w:color="auto" w:frame="1"/>
        </w:rPr>
      </w:pPr>
      <w:r w:rsidRPr="00A14ACE">
        <w:rPr>
          <w:rFonts w:eastAsiaTheme="minorHAnsi"/>
          <w:bdr w:val="none" w:sz="0" w:space="0" w:color="auto" w:frame="1"/>
        </w:rPr>
        <w:t xml:space="preserve">   root "top#index"</w:t>
      </w:r>
    </w:p>
    <w:p w:rsidR="00A14ACE" w:rsidRPr="00A14ACE" w:rsidRDefault="00A14ACE" w:rsidP="00A14ACE">
      <w:pPr>
        <w:pStyle w:val="program"/>
        <w:rPr>
          <w:rFonts w:eastAsiaTheme="minorHAnsi"/>
          <w:bdr w:val="none" w:sz="0" w:space="0" w:color="auto" w:frame="1"/>
        </w:rPr>
      </w:pPr>
      <w:r w:rsidRPr="00A14ACE">
        <w:rPr>
          <w:rFonts w:eastAsiaTheme="minorHAnsi"/>
          <w:bdr w:val="none" w:sz="0" w:space="0" w:color="auto" w:frame="1"/>
        </w:rPr>
        <w:lastRenderedPageBreak/>
        <w:t xml:space="preserve">   get  "top/profile"</w:t>
      </w:r>
    </w:p>
    <w:p w:rsidR="00A14ACE" w:rsidRPr="00A14ACE" w:rsidRDefault="00A14ACE" w:rsidP="00A14ACE">
      <w:pPr>
        <w:pStyle w:val="program"/>
        <w:rPr>
          <w:rFonts w:eastAsiaTheme="minorHAnsi"/>
          <w:bdr w:val="none" w:sz="0" w:space="0" w:color="auto" w:frame="1"/>
        </w:rPr>
      </w:pPr>
      <w:r w:rsidRPr="00A14ACE">
        <w:rPr>
          <w:rFonts w:eastAsiaTheme="minorHAnsi"/>
          <w:bdr w:val="none" w:sz="0" w:space="0" w:color="auto" w:frame="1"/>
        </w:rPr>
        <w:t xml:space="preserve">   get  "users/index"</w:t>
      </w:r>
    </w:p>
    <w:p w:rsidR="00A14ACE" w:rsidRPr="00A14ACE" w:rsidRDefault="00A14ACE" w:rsidP="00A14ACE">
      <w:pPr>
        <w:pStyle w:val="program"/>
        <w:rPr>
          <w:rFonts w:eastAsiaTheme="minorHAnsi"/>
        </w:rPr>
      </w:pPr>
      <w:r w:rsidRPr="00A14ACE">
        <w:rPr>
          <w:rFonts w:eastAsiaTheme="minorHAnsi"/>
          <w:bdr w:val="none" w:sz="0" w:space="0" w:color="auto" w:frame="1"/>
        </w:rPr>
        <w:t>end</w:t>
      </w:r>
    </w:p>
    <w:p w:rsidR="00CB472D" w:rsidRPr="00A14ACE" w:rsidRDefault="00CB472D" w:rsidP="00CB2175">
      <w:pPr>
        <w:rPr>
          <w:rFonts w:eastAsiaTheme="minorHAnsi"/>
        </w:rPr>
      </w:pPr>
    </w:p>
    <w:p w:rsidR="00BC7883" w:rsidRPr="00A14ACE" w:rsidRDefault="00A14ACE" w:rsidP="00CB2175">
      <w:pPr>
        <w:rPr>
          <w:rFonts w:eastAsiaTheme="minorHAnsi"/>
        </w:rPr>
      </w:pPr>
      <w:r w:rsidRPr="00A14ACE">
        <w:rPr>
          <w:rFonts w:eastAsiaTheme="minorHAnsi" w:hint="eastAsia"/>
          <w:color w:val="000000"/>
          <w:shd w:val="clear" w:color="auto" w:fill="FFFFFF"/>
        </w:rPr>
        <w:t>UsersController</w:t>
      </w:r>
      <w:r>
        <w:rPr>
          <w:rFonts w:eastAsiaTheme="minorHAnsi" w:hint="eastAsia"/>
          <w:color w:val="000000"/>
          <w:shd w:val="clear" w:color="auto" w:fill="FFFFFF"/>
        </w:rPr>
        <w:t>.rb</w:t>
      </w:r>
    </w:p>
    <w:p w:rsidR="00E76E7C" w:rsidRDefault="00E76E7C" w:rsidP="00E76E7C">
      <w:pPr>
        <w:pStyle w:val="program"/>
      </w:pPr>
      <w:r>
        <w:t>class UsersController &lt; ApplicationController</w:t>
      </w:r>
    </w:p>
    <w:p w:rsidR="00E76E7C" w:rsidRDefault="00E76E7C" w:rsidP="00E76E7C">
      <w:pPr>
        <w:pStyle w:val="program"/>
      </w:pPr>
      <w:r>
        <w:t xml:space="preserve">   def index</w:t>
      </w:r>
    </w:p>
    <w:p w:rsidR="00E76E7C" w:rsidRDefault="00E76E7C" w:rsidP="00E76E7C">
      <w:pPr>
        <w:pStyle w:val="program"/>
      </w:pPr>
      <w:r>
        <w:t xml:space="preserve">      @users = User.all</w:t>
      </w:r>
    </w:p>
    <w:p w:rsidR="00E76E7C" w:rsidRDefault="00E76E7C" w:rsidP="00E76E7C">
      <w:pPr>
        <w:pStyle w:val="program"/>
      </w:pPr>
      <w:r>
        <w:t xml:space="preserve">   end</w:t>
      </w:r>
    </w:p>
    <w:p w:rsidR="00E76E7C" w:rsidRDefault="00E76E7C" w:rsidP="00E76E7C">
      <w:pPr>
        <w:pStyle w:val="program"/>
      </w:pPr>
      <w:r>
        <w:t xml:space="preserve">   def show</w:t>
      </w:r>
    </w:p>
    <w:p w:rsidR="00E76E7C" w:rsidRDefault="00E76E7C" w:rsidP="00E76E7C">
      <w:pPr>
        <w:pStyle w:val="program"/>
      </w:pPr>
      <w:r>
        <w:t xml:space="preserve">     @user = User.find(params[:id])</w:t>
      </w:r>
    </w:p>
    <w:p w:rsidR="00E76E7C" w:rsidRDefault="00E76E7C" w:rsidP="00E76E7C">
      <w:pPr>
        <w:pStyle w:val="program"/>
      </w:pPr>
      <w:r>
        <w:t xml:space="preserve">   end</w:t>
      </w:r>
    </w:p>
    <w:p w:rsidR="00E76E7C" w:rsidRDefault="00E76E7C" w:rsidP="00E76E7C">
      <w:pPr>
        <w:pStyle w:val="program"/>
      </w:pPr>
      <w:r>
        <w:t xml:space="preserve">   def new</w:t>
      </w:r>
    </w:p>
    <w:p w:rsidR="00E76E7C" w:rsidRDefault="00E76E7C" w:rsidP="00E76E7C">
      <w:pPr>
        <w:pStyle w:val="program"/>
      </w:pPr>
      <w:r>
        <w:t xml:space="preserve">     @user = User.new</w:t>
      </w:r>
    </w:p>
    <w:p w:rsidR="00E76E7C" w:rsidRDefault="00E76E7C" w:rsidP="00E76E7C">
      <w:pPr>
        <w:pStyle w:val="program"/>
      </w:pPr>
      <w:r>
        <w:t xml:space="preserve">   end</w:t>
      </w:r>
    </w:p>
    <w:p w:rsidR="00E76E7C" w:rsidRDefault="00E76E7C" w:rsidP="00E76E7C">
      <w:pPr>
        <w:pStyle w:val="program"/>
      </w:pPr>
      <w:r>
        <w:t xml:space="preserve">   def edit</w:t>
      </w:r>
    </w:p>
    <w:p w:rsidR="00E76E7C" w:rsidRDefault="00E76E7C" w:rsidP="00E76E7C">
      <w:pPr>
        <w:pStyle w:val="program"/>
        <w:ind w:firstLineChars="150" w:firstLine="315"/>
      </w:pPr>
      <w:r w:rsidRPr="00E76E7C">
        <w:t>@user = User.find(params[:id])</w:t>
      </w:r>
    </w:p>
    <w:p w:rsidR="00E76E7C" w:rsidRDefault="00E76E7C" w:rsidP="00E76E7C">
      <w:pPr>
        <w:pStyle w:val="program"/>
      </w:pPr>
      <w:r>
        <w:t xml:space="preserve">   end</w:t>
      </w:r>
    </w:p>
    <w:p w:rsidR="00E76E7C" w:rsidRDefault="00E76E7C" w:rsidP="00E76E7C">
      <w:pPr>
        <w:pStyle w:val="program"/>
      </w:pPr>
      <w:r>
        <w:t xml:space="preserve">   def create</w:t>
      </w:r>
    </w:p>
    <w:p w:rsidR="00E76E7C" w:rsidRDefault="00E76E7C" w:rsidP="00E76E7C">
      <w:pPr>
        <w:pStyle w:val="program"/>
      </w:pPr>
      <w:r>
        <w:t xml:space="preserve">     @user = User.new(user_params)</w:t>
      </w:r>
    </w:p>
    <w:p w:rsidR="00E76E7C" w:rsidRDefault="00E76E7C" w:rsidP="00E76E7C">
      <w:pPr>
        <w:pStyle w:val="program"/>
      </w:pPr>
      <w:r>
        <w:t xml:space="preserve">     @user.save!</w:t>
      </w:r>
    </w:p>
    <w:p w:rsidR="00E76E7C" w:rsidRDefault="00E76E7C" w:rsidP="00E76E7C">
      <w:pPr>
        <w:pStyle w:val="program"/>
      </w:pPr>
      <w:r>
        <w:t xml:space="preserve">     redirect_to @user</w:t>
      </w:r>
    </w:p>
    <w:p w:rsidR="00E76E7C" w:rsidRDefault="00E76E7C" w:rsidP="00E76E7C">
      <w:pPr>
        <w:pStyle w:val="program"/>
      </w:pPr>
      <w:r>
        <w:t xml:space="preserve">   end</w:t>
      </w:r>
    </w:p>
    <w:p w:rsidR="00E76E7C" w:rsidRDefault="00E76E7C" w:rsidP="00E76E7C">
      <w:pPr>
        <w:pStyle w:val="program"/>
      </w:pPr>
      <w:r>
        <w:t xml:space="preserve">   def user_params</w:t>
      </w:r>
    </w:p>
    <w:p w:rsidR="00E76E7C" w:rsidRDefault="00E76E7C" w:rsidP="00E76E7C">
      <w:pPr>
        <w:pStyle w:val="program"/>
      </w:pPr>
      <w:r>
        <w:t xml:space="preserve">    params.require(:user).permit(:name,:gender,:birthday)</w:t>
      </w:r>
    </w:p>
    <w:p w:rsidR="00E76E7C" w:rsidRDefault="00E76E7C" w:rsidP="00E76E7C">
      <w:pPr>
        <w:pStyle w:val="program"/>
      </w:pPr>
      <w:r>
        <w:t xml:space="preserve">  end</w:t>
      </w:r>
    </w:p>
    <w:p w:rsidR="00F66AEA" w:rsidRDefault="00E76E7C" w:rsidP="00E76E7C">
      <w:pPr>
        <w:pStyle w:val="program"/>
        <w:rPr>
          <w:rFonts w:eastAsiaTheme="minorHAnsi"/>
        </w:rPr>
      </w:pPr>
      <w:r>
        <w:t>end</w:t>
      </w:r>
    </w:p>
    <w:p w:rsidR="00F66AEA" w:rsidRPr="00A14ACE" w:rsidRDefault="00F66AEA" w:rsidP="00CB2175">
      <w:pPr>
        <w:rPr>
          <w:rFonts w:eastAsiaTheme="minorHAnsi"/>
        </w:rPr>
      </w:pPr>
    </w:p>
    <w:p w:rsidR="00A14ACE" w:rsidRPr="00A14ACE" w:rsidRDefault="00F66AEA" w:rsidP="00F66AEA">
      <w:pPr>
        <w:rPr>
          <w:rFonts w:eastAsiaTheme="minorHAnsi"/>
        </w:rPr>
      </w:pPr>
      <w:r>
        <w:rPr>
          <w:rFonts w:eastAsiaTheme="minorHAnsi"/>
        </w:rPr>
        <w:t>A</w:t>
      </w:r>
      <w:r>
        <w:rPr>
          <w:rFonts w:eastAsiaTheme="minorHAnsi" w:hint="eastAsia"/>
        </w:rPr>
        <w:t>pp/</w:t>
      </w:r>
      <w:r>
        <w:rPr>
          <w:rFonts w:eastAsiaTheme="minorHAnsi"/>
        </w:rPr>
        <w:t>views/users　にshow.html.erb、new.html.erb、</w:t>
      </w:r>
      <w:r w:rsidRPr="00F66AEA">
        <w:rPr>
          <w:rFonts w:eastAsiaTheme="minorHAnsi"/>
        </w:rPr>
        <w:t>edit.html.erb</w:t>
      </w:r>
      <w:r>
        <w:rPr>
          <w:rFonts w:eastAsiaTheme="minorHAnsi"/>
        </w:rPr>
        <w:t>作成</w:t>
      </w:r>
    </w:p>
    <w:p w:rsidR="00A14ACE" w:rsidRDefault="00A14ACE" w:rsidP="00CB2175">
      <w:pPr>
        <w:rPr>
          <w:rFonts w:eastAsiaTheme="minorHAnsi"/>
        </w:rPr>
      </w:pPr>
    </w:p>
    <w:p w:rsidR="00F66AEA" w:rsidRDefault="00F66AEA" w:rsidP="00CB2175">
      <w:pPr>
        <w:rPr>
          <w:rFonts w:eastAsiaTheme="minorHAnsi"/>
        </w:rPr>
      </w:pPr>
      <w:r>
        <w:rPr>
          <w:rFonts w:eastAsiaTheme="minorHAnsi"/>
        </w:rPr>
        <w:t>R</w:t>
      </w:r>
      <w:r>
        <w:rPr>
          <w:rFonts w:eastAsiaTheme="minorHAnsi" w:hint="eastAsia"/>
        </w:rPr>
        <w:t>outes.</w:t>
      </w:r>
      <w:r>
        <w:rPr>
          <w:rFonts w:eastAsiaTheme="minorHAnsi"/>
        </w:rPr>
        <w:t>rb</w:t>
      </w:r>
    </w:p>
    <w:p w:rsidR="00F66AEA" w:rsidRDefault="00F66AEA" w:rsidP="00F66AEA">
      <w:pPr>
        <w:pStyle w:val="program"/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t>Rails.application.routes.draw do</w:t>
      </w:r>
    </w:p>
    <w:p w:rsidR="00F66AEA" w:rsidRDefault="00F66AEA" w:rsidP="00F66AEA">
      <w:pPr>
        <w:pStyle w:val="program"/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t xml:space="preserve">   root "top#index"</w:t>
      </w:r>
    </w:p>
    <w:p w:rsidR="00F66AEA" w:rsidRDefault="00F66AEA" w:rsidP="00F66AEA">
      <w:pPr>
        <w:pStyle w:val="program"/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t xml:space="preserve">   get  "top/profile"</w:t>
      </w:r>
    </w:p>
    <w:p w:rsidR="00F66AEA" w:rsidRDefault="00F66AEA" w:rsidP="00F66AEA">
      <w:pPr>
        <w:pStyle w:val="program"/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t xml:space="preserve">   </w:t>
      </w:r>
      <w:r w:rsidRPr="00812A5F">
        <w:rPr>
          <w:rStyle w:val="HTML1"/>
          <w:color w:val="FF0000"/>
          <w:spacing w:val="30"/>
          <w:sz w:val="20"/>
          <w:szCs w:val="20"/>
          <w:bdr w:val="none" w:sz="0" w:space="0" w:color="auto" w:frame="1"/>
        </w:rPr>
        <w:t>resources  :users</w:t>
      </w:r>
    </w:p>
    <w:p w:rsidR="00F66AEA" w:rsidRDefault="00F66AEA" w:rsidP="00F66AEA">
      <w:pPr>
        <w:pStyle w:val="program"/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lastRenderedPageBreak/>
        <w:t>end</w:t>
      </w:r>
    </w:p>
    <w:p w:rsidR="00F66AEA" w:rsidRDefault="00F66AEA" w:rsidP="00CB2175">
      <w:pPr>
        <w:rPr>
          <w:rFonts w:eastAsiaTheme="minorHAnsi"/>
        </w:rPr>
      </w:pPr>
    </w:p>
    <w:p w:rsidR="00812A5F" w:rsidRPr="00812A5F" w:rsidRDefault="00812A5F" w:rsidP="00CB2175">
      <w:pPr>
        <w:rPr>
          <w:rFonts w:eastAsiaTheme="minorHAnsi"/>
        </w:rPr>
      </w:pPr>
      <w:r w:rsidRPr="00812A5F">
        <w:rPr>
          <w:rFonts w:eastAsiaTheme="minorHAnsi"/>
        </w:rPr>
        <w:t>new.html.erb</w:t>
      </w:r>
    </w:p>
    <w:p w:rsidR="00812A5F" w:rsidRDefault="00812A5F" w:rsidP="00812A5F">
      <w:pPr>
        <w:pStyle w:val="program"/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t>&lt;%= form_for @user do |f| %&gt;</w:t>
      </w:r>
    </w:p>
    <w:p w:rsidR="00812A5F" w:rsidRDefault="00812A5F" w:rsidP="00812A5F">
      <w:pPr>
        <w:pStyle w:val="program"/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</w:pPr>
    </w:p>
    <w:p w:rsidR="00812A5F" w:rsidRDefault="00812A5F" w:rsidP="00812A5F">
      <w:pPr>
        <w:pStyle w:val="program"/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t>&lt;% end %&gt;</w:t>
      </w:r>
    </w:p>
    <w:p w:rsidR="00F66AEA" w:rsidRDefault="00F66AEA" w:rsidP="00CB2175">
      <w:pPr>
        <w:rPr>
          <w:rFonts w:eastAsiaTheme="minorHAnsi"/>
        </w:rPr>
      </w:pPr>
    </w:p>
    <w:p w:rsidR="00812A5F" w:rsidRDefault="00812A5F" w:rsidP="00CB2175">
      <w:pPr>
        <w:rPr>
          <w:rFonts w:eastAsiaTheme="minorHAnsi"/>
        </w:rPr>
      </w:pPr>
      <w:r w:rsidRPr="00812A5F">
        <w:rPr>
          <w:rFonts w:eastAsiaTheme="minorHAnsi"/>
        </w:rPr>
        <w:t>app/models/user.rb</w:t>
      </w:r>
    </w:p>
    <w:p w:rsidR="00812A5F" w:rsidRPr="00812A5F" w:rsidRDefault="00812A5F" w:rsidP="00812A5F">
      <w:pPr>
        <w:pStyle w:val="program"/>
      </w:pPr>
      <w:r w:rsidRPr="00812A5F">
        <w:t>class User &lt; ApplicationRecord</w:t>
      </w:r>
    </w:p>
    <w:p w:rsidR="00812A5F" w:rsidRPr="00812A5F" w:rsidRDefault="008D3441" w:rsidP="00812A5F">
      <w:pPr>
        <w:pStyle w:val="program"/>
      </w:pPr>
      <w:r>
        <w:t xml:space="preserve">  enum gender: {</w:t>
      </w:r>
      <w:r w:rsidR="00812A5F" w:rsidRPr="00812A5F">
        <w:t>male: 1, female: 2}</w:t>
      </w:r>
    </w:p>
    <w:p w:rsidR="00812A5F" w:rsidRPr="00A14ACE" w:rsidRDefault="00812A5F" w:rsidP="00812A5F">
      <w:pPr>
        <w:pStyle w:val="program"/>
      </w:pPr>
      <w:r w:rsidRPr="00812A5F">
        <w:t>end</w:t>
      </w:r>
    </w:p>
    <w:p w:rsidR="00812A5F" w:rsidRDefault="00812A5F" w:rsidP="00CB2175">
      <w:pPr>
        <w:rPr>
          <w:rFonts w:eastAsiaTheme="minorHAnsi"/>
        </w:rPr>
      </w:pPr>
    </w:p>
    <w:p w:rsidR="00812A5F" w:rsidRDefault="003B5ADD" w:rsidP="00CB2175">
      <w:pPr>
        <w:rPr>
          <w:rFonts w:eastAsiaTheme="minorHAnsi"/>
        </w:rPr>
      </w:pPr>
      <w:r w:rsidRPr="003B5ADD">
        <w:rPr>
          <w:rFonts w:eastAsiaTheme="minorHAnsi"/>
        </w:rPr>
        <w:t>app/views/users/new.html.erb</w:t>
      </w:r>
    </w:p>
    <w:p w:rsidR="008D3441" w:rsidRDefault="008D3441" w:rsidP="008D3441">
      <w:pPr>
        <w:pStyle w:val="program"/>
      </w:pPr>
      <w:r>
        <w:t>&lt;%= form_for @user do |f| %&gt;</w:t>
      </w:r>
    </w:p>
    <w:p w:rsidR="008D3441" w:rsidRDefault="008D3441" w:rsidP="008D3441">
      <w:pPr>
        <w:pStyle w:val="program"/>
      </w:pPr>
      <w:r>
        <w:t xml:space="preserve">  &lt;div&gt;</w:t>
      </w:r>
    </w:p>
    <w:p w:rsidR="008D3441" w:rsidRDefault="008D3441" w:rsidP="008D3441">
      <w:pPr>
        <w:pStyle w:val="program"/>
      </w:pPr>
      <w:r>
        <w:t xml:space="preserve">  &lt;%= f.text_field :</w:t>
      </w:r>
      <w:r w:rsidR="00E76E7C">
        <w:rPr>
          <w:rFonts w:hint="eastAsia"/>
        </w:rPr>
        <w:t>n</w:t>
      </w:r>
      <w:r w:rsidR="00E76E7C">
        <w:t>ame</w:t>
      </w:r>
      <w:r>
        <w:t xml:space="preserve"> %&gt;</w:t>
      </w:r>
    </w:p>
    <w:p w:rsidR="008D3441" w:rsidRDefault="008D3441" w:rsidP="008D3441">
      <w:pPr>
        <w:pStyle w:val="program"/>
      </w:pPr>
      <w:r>
        <w:t xml:space="preserve">  &lt;/div&gt;</w:t>
      </w:r>
    </w:p>
    <w:p w:rsidR="008D3441" w:rsidRDefault="008D3441" w:rsidP="008D3441">
      <w:pPr>
        <w:pStyle w:val="program"/>
      </w:pPr>
      <w:r>
        <w:t xml:space="preserve">  &lt;div&gt;</w:t>
      </w:r>
    </w:p>
    <w:p w:rsidR="008D3441" w:rsidRDefault="008D3441" w:rsidP="008D3441">
      <w:pPr>
        <w:pStyle w:val="program"/>
      </w:pPr>
      <w:r>
        <w:t xml:space="preserve">  &lt;%= f.select :gender, User.genders.keys.to_a %&gt;</w:t>
      </w:r>
    </w:p>
    <w:p w:rsidR="008D3441" w:rsidRDefault="008D3441" w:rsidP="008D3441">
      <w:pPr>
        <w:pStyle w:val="program"/>
      </w:pPr>
      <w:r>
        <w:t xml:space="preserve">  &lt;/div&gt;</w:t>
      </w:r>
    </w:p>
    <w:p w:rsidR="008D3441" w:rsidRDefault="008D3441" w:rsidP="008D3441">
      <w:pPr>
        <w:pStyle w:val="program"/>
      </w:pPr>
      <w:r>
        <w:t xml:space="preserve">  &lt;div&gt;</w:t>
      </w:r>
    </w:p>
    <w:p w:rsidR="008D3441" w:rsidRDefault="008D3441" w:rsidP="008D3441">
      <w:pPr>
        <w:pStyle w:val="program"/>
      </w:pPr>
      <w:r>
        <w:t xml:space="preserve">   &lt;%= f.date_select :birthday, start_year: 1900, end_year: 2017 %&gt;</w:t>
      </w:r>
    </w:p>
    <w:p w:rsidR="008D3441" w:rsidRDefault="008D3441" w:rsidP="008D3441">
      <w:pPr>
        <w:pStyle w:val="program"/>
      </w:pPr>
      <w:r>
        <w:t xml:space="preserve">  &lt;/div&gt;</w:t>
      </w:r>
    </w:p>
    <w:p w:rsidR="008D3441" w:rsidRDefault="008D3441" w:rsidP="008D3441">
      <w:pPr>
        <w:pStyle w:val="program"/>
      </w:pPr>
      <w:r>
        <w:t xml:space="preserve">  &lt;div&gt;</w:t>
      </w:r>
    </w:p>
    <w:p w:rsidR="008D3441" w:rsidRDefault="008D3441" w:rsidP="008D3441">
      <w:pPr>
        <w:pStyle w:val="program"/>
      </w:pPr>
      <w:r>
        <w:t xml:space="preserve">  &lt;%= f.submit "送信" %&gt;</w:t>
      </w:r>
    </w:p>
    <w:p w:rsidR="008D3441" w:rsidRDefault="008D3441" w:rsidP="008D3441">
      <w:pPr>
        <w:pStyle w:val="program"/>
      </w:pPr>
      <w:r>
        <w:t xml:space="preserve">  &lt;/div&gt;</w:t>
      </w:r>
    </w:p>
    <w:p w:rsidR="00812A5F" w:rsidRDefault="008D3441" w:rsidP="008D3441">
      <w:pPr>
        <w:pStyle w:val="program"/>
        <w:rPr>
          <w:rFonts w:eastAsiaTheme="minorHAnsi"/>
        </w:rPr>
      </w:pPr>
      <w:r>
        <w:t>&lt;% end %&gt;</w:t>
      </w:r>
    </w:p>
    <w:p w:rsidR="008D3441" w:rsidRDefault="008D3441" w:rsidP="00CB2175">
      <w:pPr>
        <w:rPr>
          <w:rFonts w:eastAsiaTheme="minorHAnsi"/>
        </w:rPr>
      </w:pPr>
    </w:p>
    <w:p w:rsidR="003B5ADD" w:rsidRDefault="003B5ADD" w:rsidP="00CB2175">
      <w:pPr>
        <w:rPr>
          <w:rFonts w:eastAsiaTheme="minorHAnsi"/>
        </w:rPr>
      </w:pPr>
      <w:r w:rsidRPr="003B5ADD">
        <w:rPr>
          <w:rFonts w:eastAsiaTheme="minorHAnsi"/>
        </w:rPr>
        <w:t>app/controllers/users_controller.rb</w:t>
      </w:r>
    </w:p>
    <w:p w:rsidR="008D3441" w:rsidRPr="008D3441" w:rsidRDefault="008D3441" w:rsidP="008D3441">
      <w:pPr>
        <w:pStyle w:val="program"/>
      </w:pPr>
      <w:r w:rsidRPr="008D3441">
        <w:t>class UsersController &lt; ApplicationController</w:t>
      </w:r>
    </w:p>
    <w:p w:rsidR="008D3441" w:rsidRPr="008D3441" w:rsidRDefault="008D3441" w:rsidP="008D3441">
      <w:pPr>
        <w:pStyle w:val="program"/>
      </w:pPr>
      <w:r w:rsidRPr="008D3441">
        <w:t xml:space="preserve">   def index</w:t>
      </w:r>
    </w:p>
    <w:p w:rsidR="008D3441" w:rsidRPr="008D3441" w:rsidRDefault="008D3441" w:rsidP="008D3441">
      <w:pPr>
        <w:pStyle w:val="program"/>
      </w:pPr>
      <w:r w:rsidRPr="008D3441">
        <w:t xml:space="preserve">   end</w:t>
      </w:r>
    </w:p>
    <w:p w:rsidR="008D3441" w:rsidRPr="008D3441" w:rsidRDefault="008D3441" w:rsidP="008D3441">
      <w:pPr>
        <w:pStyle w:val="program"/>
      </w:pPr>
      <w:r w:rsidRPr="008D3441">
        <w:t xml:space="preserve">   def show</w:t>
      </w:r>
    </w:p>
    <w:p w:rsidR="008D3441" w:rsidRPr="008D3441" w:rsidRDefault="008D3441" w:rsidP="008D3441">
      <w:pPr>
        <w:pStyle w:val="program"/>
      </w:pPr>
      <w:r w:rsidRPr="008D3441">
        <w:t xml:space="preserve">   end</w:t>
      </w:r>
    </w:p>
    <w:p w:rsidR="008D3441" w:rsidRPr="008D3441" w:rsidRDefault="008D3441" w:rsidP="008D3441">
      <w:pPr>
        <w:pStyle w:val="program"/>
      </w:pPr>
      <w:r w:rsidRPr="008D3441">
        <w:t xml:space="preserve">   def new</w:t>
      </w:r>
    </w:p>
    <w:p w:rsidR="008D3441" w:rsidRPr="008D3441" w:rsidRDefault="008D3441" w:rsidP="008D3441">
      <w:pPr>
        <w:pStyle w:val="program"/>
      </w:pPr>
      <w:r w:rsidRPr="008D3441">
        <w:lastRenderedPageBreak/>
        <w:t xml:space="preserve">     @user = User.new</w:t>
      </w:r>
    </w:p>
    <w:p w:rsidR="008D3441" w:rsidRPr="008D3441" w:rsidRDefault="008D3441" w:rsidP="008D3441">
      <w:pPr>
        <w:pStyle w:val="program"/>
      </w:pPr>
      <w:r w:rsidRPr="008D3441">
        <w:t xml:space="preserve">   end</w:t>
      </w:r>
    </w:p>
    <w:p w:rsidR="008D3441" w:rsidRPr="008D3441" w:rsidRDefault="008D3441" w:rsidP="008D3441">
      <w:pPr>
        <w:pStyle w:val="program"/>
      </w:pPr>
      <w:r w:rsidRPr="008D3441">
        <w:t xml:space="preserve">   def edit</w:t>
      </w:r>
    </w:p>
    <w:p w:rsidR="008D3441" w:rsidRPr="008D3441" w:rsidRDefault="008D3441" w:rsidP="008D3441">
      <w:pPr>
        <w:pStyle w:val="program"/>
      </w:pPr>
      <w:r w:rsidRPr="008D3441">
        <w:t xml:space="preserve">   end</w:t>
      </w:r>
    </w:p>
    <w:p w:rsidR="008D3441" w:rsidRPr="008D3441" w:rsidRDefault="008D3441" w:rsidP="008D3441">
      <w:pPr>
        <w:pStyle w:val="program"/>
      </w:pPr>
      <w:r w:rsidRPr="008D3441">
        <w:t xml:space="preserve">   def create</w:t>
      </w:r>
    </w:p>
    <w:p w:rsidR="008D3441" w:rsidRPr="008D3441" w:rsidRDefault="008D3441" w:rsidP="008D3441">
      <w:pPr>
        <w:pStyle w:val="program"/>
      </w:pPr>
      <w:r w:rsidRPr="008D3441">
        <w:t xml:space="preserve">     @user = User.new(user_params)</w:t>
      </w:r>
    </w:p>
    <w:p w:rsidR="008D3441" w:rsidRPr="008D3441" w:rsidRDefault="008D3441" w:rsidP="008D3441">
      <w:pPr>
        <w:pStyle w:val="program"/>
      </w:pPr>
      <w:r w:rsidRPr="008D3441">
        <w:t xml:space="preserve">     @user.save!</w:t>
      </w:r>
    </w:p>
    <w:p w:rsidR="008D3441" w:rsidRPr="008D3441" w:rsidRDefault="008D3441" w:rsidP="008D3441">
      <w:pPr>
        <w:pStyle w:val="program"/>
      </w:pPr>
      <w:r w:rsidRPr="008D3441">
        <w:t xml:space="preserve">     redirect_to @user</w:t>
      </w:r>
    </w:p>
    <w:p w:rsidR="008D3441" w:rsidRPr="008D3441" w:rsidRDefault="008D3441" w:rsidP="008D3441">
      <w:pPr>
        <w:pStyle w:val="program"/>
      </w:pPr>
      <w:r w:rsidRPr="008D3441">
        <w:t xml:space="preserve">   end</w:t>
      </w:r>
    </w:p>
    <w:p w:rsidR="008D3441" w:rsidRPr="008D3441" w:rsidRDefault="008D3441" w:rsidP="008D3441">
      <w:pPr>
        <w:pStyle w:val="program"/>
      </w:pPr>
      <w:r w:rsidRPr="008D3441">
        <w:t xml:space="preserve">   def user_params</w:t>
      </w:r>
    </w:p>
    <w:p w:rsidR="008D3441" w:rsidRPr="008D3441" w:rsidRDefault="008D3441" w:rsidP="008D3441">
      <w:pPr>
        <w:pStyle w:val="program"/>
      </w:pPr>
      <w:r w:rsidRPr="008D3441">
        <w:t xml:space="preserve">    params.require(:user).permit(:name,:gender,:birthday)</w:t>
      </w:r>
    </w:p>
    <w:p w:rsidR="008D3441" w:rsidRPr="008D3441" w:rsidRDefault="008D3441" w:rsidP="008D3441">
      <w:pPr>
        <w:pStyle w:val="program"/>
      </w:pPr>
      <w:r w:rsidRPr="008D3441">
        <w:t xml:space="preserve">  end</w:t>
      </w:r>
    </w:p>
    <w:p w:rsidR="003B5ADD" w:rsidRDefault="008D3441" w:rsidP="008D3441">
      <w:pPr>
        <w:pStyle w:val="program"/>
      </w:pPr>
      <w:r w:rsidRPr="008D3441">
        <w:t>end</w:t>
      </w:r>
    </w:p>
    <w:p w:rsidR="008D3441" w:rsidRDefault="008D3441" w:rsidP="00CB2175">
      <w:pPr>
        <w:rPr>
          <w:rFonts w:eastAsiaTheme="minorHAnsi"/>
        </w:rPr>
      </w:pPr>
    </w:p>
    <w:p w:rsidR="008D3441" w:rsidRDefault="008D3441" w:rsidP="00CB2175">
      <w:pPr>
        <w:rPr>
          <w:rFonts w:eastAsiaTheme="minorHAnsi"/>
        </w:rPr>
      </w:pPr>
      <w:r w:rsidRPr="008D3441">
        <w:rPr>
          <w:rFonts w:eastAsiaTheme="minorHAnsi"/>
        </w:rPr>
        <w:t>app/views/users/index.html.erb</w:t>
      </w:r>
    </w:p>
    <w:p w:rsidR="008D3441" w:rsidRPr="008D3441" w:rsidRDefault="008D3441" w:rsidP="008D3441">
      <w:pPr>
        <w:pStyle w:val="program"/>
      </w:pPr>
      <w:r w:rsidRPr="008D3441">
        <w:t>&lt;h1&gt;ユーザー一覧&lt;/h1&gt;</w:t>
      </w:r>
    </w:p>
    <w:p w:rsidR="008D3441" w:rsidRPr="008D3441" w:rsidRDefault="008D3441" w:rsidP="008D3441">
      <w:pPr>
        <w:pStyle w:val="program"/>
      </w:pPr>
    </w:p>
    <w:p w:rsidR="008D3441" w:rsidRPr="008D3441" w:rsidRDefault="008D3441" w:rsidP="008D3441">
      <w:pPr>
        <w:pStyle w:val="program"/>
      </w:pPr>
      <w:r w:rsidRPr="008D3441">
        <w:t xml:space="preserve"> &lt;div class="profile_list"&gt;</w:t>
      </w:r>
    </w:p>
    <w:p w:rsidR="008D3441" w:rsidRPr="008D3441" w:rsidRDefault="008D3441" w:rsidP="008D3441">
      <w:pPr>
        <w:pStyle w:val="program"/>
      </w:pPr>
      <w:r w:rsidRPr="008D3441">
        <w:t xml:space="preserve">   &lt;table&gt;</w:t>
      </w:r>
    </w:p>
    <w:p w:rsidR="008D3441" w:rsidRPr="008D3441" w:rsidRDefault="008D3441" w:rsidP="008D3441">
      <w:pPr>
        <w:pStyle w:val="program"/>
      </w:pPr>
      <w:r w:rsidRPr="008D3441">
        <w:t xml:space="preserve">     &lt;theader&gt;</w:t>
      </w:r>
    </w:p>
    <w:p w:rsidR="008D3441" w:rsidRPr="008D3441" w:rsidRDefault="008D3441" w:rsidP="008D3441">
      <w:pPr>
        <w:pStyle w:val="program"/>
      </w:pPr>
      <w:r w:rsidRPr="008D3441">
        <w:t xml:space="preserve">       &lt;tr&gt;</w:t>
      </w:r>
    </w:p>
    <w:p w:rsidR="008D3441" w:rsidRPr="008D3441" w:rsidRDefault="008D3441" w:rsidP="008D3441">
      <w:pPr>
        <w:pStyle w:val="program"/>
      </w:pPr>
      <w:r w:rsidRPr="008D3441">
        <w:t xml:space="preserve">         &lt;th&gt;名前&lt;/th&gt;&lt;th&gt;性別&lt;/th&gt;&lt;th&gt;生年月日&lt;/th&gt;</w:t>
      </w:r>
    </w:p>
    <w:p w:rsidR="008D3441" w:rsidRPr="008D3441" w:rsidRDefault="008D3441" w:rsidP="008D3441">
      <w:pPr>
        <w:pStyle w:val="program"/>
      </w:pPr>
      <w:r w:rsidRPr="008D3441">
        <w:t xml:space="preserve">       &lt;/tr&gt;</w:t>
      </w:r>
    </w:p>
    <w:p w:rsidR="008D3441" w:rsidRPr="008D3441" w:rsidRDefault="008D3441" w:rsidP="008D3441">
      <w:pPr>
        <w:pStyle w:val="program"/>
      </w:pPr>
      <w:r w:rsidRPr="008D3441">
        <w:t xml:space="preserve">     &lt;/theader&gt;</w:t>
      </w:r>
    </w:p>
    <w:p w:rsidR="008D3441" w:rsidRPr="008D3441" w:rsidRDefault="008D3441" w:rsidP="008D3441">
      <w:pPr>
        <w:pStyle w:val="program"/>
      </w:pPr>
      <w:r w:rsidRPr="008D3441">
        <w:t xml:space="preserve">     &lt;tbody&gt;</w:t>
      </w:r>
    </w:p>
    <w:p w:rsidR="008D3441" w:rsidRPr="008D3441" w:rsidRDefault="008D3441" w:rsidP="008D3441">
      <w:pPr>
        <w:pStyle w:val="program"/>
      </w:pPr>
      <w:r w:rsidRPr="008D3441">
        <w:t xml:space="preserve">       &lt;% @users.each do |user| %&gt;</w:t>
      </w:r>
    </w:p>
    <w:p w:rsidR="008D3441" w:rsidRPr="008D3441" w:rsidRDefault="008D3441" w:rsidP="008D3441">
      <w:pPr>
        <w:pStyle w:val="program"/>
      </w:pPr>
      <w:r w:rsidRPr="008D3441">
        <w:t xml:space="preserve">         &lt;tr&gt;</w:t>
      </w:r>
    </w:p>
    <w:p w:rsidR="008D3441" w:rsidRPr="008D3441" w:rsidRDefault="008D3441" w:rsidP="008D3441">
      <w:pPr>
        <w:pStyle w:val="program"/>
      </w:pPr>
      <w:r w:rsidRPr="008D3441">
        <w:t xml:space="preserve">           &lt;td&gt;</w:t>
      </w:r>
    </w:p>
    <w:p w:rsidR="008D3441" w:rsidRPr="008D3441" w:rsidRDefault="008D3441" w:rsidP="008D3441">
      <w:pPr>
        <w:pStyle w:val="program"/>
      </w:pPr>
      <w:r w:rsidRPr="008D3441">
        <w:t xml:space="preserve">             &lt;%= link_to user.name, user_path(user) %&gt;</w:t>
      </w:r>
    </w:p>
    <w:p w:rsidR="008D3441" w:rsidRPr="008D3441" w:rsidRDefault="008D3441" w:rsidP="008D3441">
      <w:pPr>
        <w:pStyle w:val="program"/>
      </w:pPr>
      <w:r w:rsidRPr="008D3441">
        <w:t xml:space="preserve">           &lt;/td&gt;</w:t>
      </w:r>
    </w:p>
    <w:p w:rsidR="008D3441" w:rsidRPr="008D3441" w:rsidRDefault="008D3441" w:rsidP="008D3441">
      <w:pPr>
        <w:pStyle w:val="program"/>
      </w:pPr>
      <w:r w:rsidRPr="008D3441">
        <w:t xml:space="preserve">           &lt;td&gt;</w:t>
      </w:r>
    </w:p>
    <w:p w:rsidR="008D3441" w:rsidRPr="008D3441" w:rsidRDefault="008D3441" w:rsidP="008D3441">
      <w:pPr>
        <w:pStyle w:val="program"/>
      </w:pPr>
      <w:r w:rsidRPr="008D3441">
        <w:t xml:space="preserve">             &lt;%= user.gender %&gt;</w:t>
      </w:r>
    </w:p>
    <w:p w:rsidR="008D3441" w:rsidRPr="008D3441" w:rsidRDefault="008D3441" w:rsidP="008D3441">
      <w:pPr>
        <w:pStyle w:val="program"/>
      </w:pPr>
      <w:r w:rsidRPr="008D3441">
        <w:t xml:space="preserve">           &lt;/td&gt;</w:t>
      </w:r>
    </w:p>
    <w:p w:rsidR="008D3441" w:rsidRPr="008D3441" w:rsidRDefault="008D3441" w:rsidP="008D3441">
      <w:pPr>
        <w:pStyle w:val="program"/>
      </w:pPr>
      <w:r w:rsidRPr="008D3441">
        <w:t xml:space="preserve">           &lt;td&gt;</w:t>
      </w:r>
    </w:p>
    <w:p w:rsidR="008D3441" w:rsidRPr="008D3441" w:rsidRDefault="008D3441" w:rsidP="008D3441">
      <w:pPr>
        <w:pStyle w:val="program"/>
      </w:pPr>
      <w:r w:rsidRPr="008D3441">
        <w:t xml:space="preserve">             &lt;%= user.birthday %&gt;</w:t>
      </w:r>
    </w:p>
    <w:p w:rsidR="008D3441" w:rsidRPr="008D3441" w:rsidRDefault="008D3441" w:rsidP="008D3441">
      <w:pPr>
        <w:pStyle w:val="program"/>
      </w:pPr>
      <w:r w:rsidRPr="008D3441">
        <w:t xml:space="preserve">           &lt;/td&gt;</w:t>
      </w:r>
    </w:p>
    <w:p w:rsidR="008D3441" w:rsidRPr="008D3441" w:rsidRDefault="008D3441" w:rsidP="008D3441">
      <w:pPr>
        <w:pStyle w:val="program"/>
      </w:pPr>
      <w:r w:rsidRPr="008D3441">
        <w:lastRenderedPageBreak/>
        <w:t xml:space="preserve">         &lt;/tr&gt;</w:t>
      </w:r>
    </w:p>
    <w:p w:rsidR="008D3441" w:rsidRPr="008D3441" w:rsidRDefault="008D3441" w:rsidP="008D3441">
      <w:pPr>
        <w:pStyle w:val="program"/>
      </w:pPr>
      <w:r w:rsidRPr="008D3441">
        <w:t xml:space="preserve">       &lt;% end %&gt;</w:t>
      </w:r>
    </w:p>
    <w:p w:rsidR="008D3441" w:rsidRPr="008D3441" w:rsidRDefault="008D3441" w:rsidP="008D3441">
      <w:pPr>
        <w:pStyle w:val="program"/>
      </w:pPr>
      <w:r w:rsidRPr="008D3441">
        <w:t xml:space="preserve">     &lt;/tbody&gt;</w:t>
      </w:r>
    </w:p>
    <w:p w:rsidR="008D3441" w:rsidRPr="008D3441" w:rsidRDefault="008D3441" w:rsidP="008D3441">
      <w:pPr>
        <w:pStyle w:val="program"/>
      </w:pPr>
      <w:r w:rsidRPr="008D3441">
        <w:t xml:space="preserve">   &lt;/table&gt;</w:t>
      </w:r>
    </w:p>
    <w:p w:rsidR="008D3441" w:rsidRDefault="008D3441" w:rsidP="008D3441">
      <w:pPr>
        <w:pStyle w:val="program"/>
      </w:pPr>
      <w:r w:rsidRPr="008D3441">
        <w:t>&lt;/div&gt;</w:t>
      </w:r>
    </w:p>
    <w:p w:rsidR="008D3441" w:rsidRDefault="008D3441" w:rsidP="00CB2175">
      <w:pPr>
        <w:rPr>
          <w:rFonts w:eastAsiaTheme="minorHAnsi"/>
        </w:rPr>
      </w:pPr>
    </w:p>
    <w:p w:rsidR="008D3441" w:rsidRDefault="00E76E7C" w:rsidP="00CB2175">
      <w:pPr>
        <w:rPr>
          <w:rFonts w:eastAsiaTheme="minorHAnsi"/>
        </w:rPr>
      </w:pPr>
      <w:r w:rsidRPr="00E76E7C">
        <w:rPr>
          <w:rFonts w:eastAsiaTheme="minorHAnsi"/>
        </w:rPr>
        <w:t>app/views/users/edit.html.erb</w:t>
      </w:r>
    </w:p>
    <w:p w:rsidR="00E76E7C" w:rsidRPr="00E76E7C" w:rsidRDefault="00E76E7C" w:rsidP="00E76E7C">
      <w:pPr>
        <w:pStyle w:val="program"/>
      </w:pPr>
      <w:r w:rsidRPr="00E76E7C">
        <w:t>&lt;%= form_for @user do |f| %&gt;</w:t>
      </w:r>
    </w:p>
    <w:p w:rsidR="00E76E7C" w:rsidRPr="00E76E7C" w:rsidRDefault="00E76E7C" w:rsidP="00E76E7C">
      <w:pPr>
        <w:pStyle w:val="program"/>
      </w:pPr>
      <w:r w:rsidRPr="00E76E7C">
        <w:t xml:space="preserve">  &lt;div&gt;</w:t>
      </w:r>
    </w:p>
    <w:p w:rsidR="00E76E7C" w:rsidRPr="00E76E7C" w:rsidRDefault="00E76E7C" w:rsidP="00E76E7C">
      <w:pPr>
        <w:pStyle w:val="program"/>
      </w:pPr>
      <w:r w:rsidRPr="00E76E7C">
        <w:t xml:space="preserve">  &lt;%= f.text_field :name %&gt;</w:t>
      </w:r>
    </w:p>
    <w:p w:rsidR="00E76E7C" w:rsidRPr="00E76E7C" w:rsidRDefault="00E76E7C" w:rsidP="00E76E7C">
      <w:pPr>
        <w:pStyle w:val="program"/>
      </w:pPr>
      <w:r w:rsidRPr="00E76E7C">
        <w:t xml:space="preserve">  &lt;/div&gt;</w:t>
      </w:r>
    </w:p>
    <w:p w:rsidR="00E76E7C" w:rsidRPr="00E76E7C" w:rsidRDefault="00E76E7C" w:rsidP="00E76E7C">
      <w:pPr>
        <w:pStyle w:val="program"/>
      </w:pPr>
      <w:r w:rsidRPr="00E76E7C">
        <w:t xml:space="preserve">  &lt;div&gt;</w:t>
      </w:r>
    </w:p>
    <w:p w:rsidR="00E76E7C" w:rsidRPr="00E76E7C" w:rsidRDefault="00E76E7C" w:rsidP="00E76E7C">
      <w:pPr>
        <w:pStyle w:val="program"/>
      </w:pPr>
      <w:r w:rsidRPr="00E76E7C">
        <w:t xml:space="preserve">  &lt;%= f.select :gender, User.genders.keys.to_a %&gt;</w:t>
      </w:r>
    </w:p>
    <w:p w:rsidR="00E76E7C" w:rsidRPr="00E76E7C" w:rsidRDefault="00E76E7C" w:rsidP="00E76E7C">
      <w:pPr>
        <w:pStyle w:val="program"/>
      </w:pPr>
      <w:r w:rsidRPr="00E76E7C">
        <w:t xml:space="preserve">  &lt;/div&gt;</w:t>
      </w:r>
    </w:p>
    <w:p w:rsidR="00E76E7C" w:rsidRPr="00E76E7C" w:rsidRDefault="00E76E7C" w:rsidP="00E76E7C">
      <w:pPr>
        <w:pStyle w:val="program"/>
      </w:pPr>
      <w:r w:rsidRPr="00E76E7C">
        <w:t xml:space="preserve">  &lt;div&gt;</w:t>
      </w:r>
    </w:p>
    <w:p w:rsidR="00E76E7C" w:rsidRPr="00E76E7C" w:rsidRDefault="00E76E7C" w:rsidP="00E76E7C">
      <w:pPr>
        <w:pStyle w:val="program"/>
      </w:pPr>
      <w:r w:rsidRPr="00E76E7C">
        <w:t xml:space="preserve">   &lt;%= f.date_select :birthday, start_year: 1900, end_year: 2017 %&gt;</w:t>
      </w:r>
    </w:p>
    <w:p w:rsidR="00E76E7C" w:rsidRPr="00E76E7C" w:rsidRDefault="00E76E7C" w:rsidP="00E76E7C">
      <w:pPr>
        <w:pStyle w:val="program"/>
      </w:pPr>
      <w:r w:rsidRPr="00E76E7C">
        <w:t xml:space="preserve">  &lt;/div&gt;</w:t>
      </w:r>
    </w:p>
    <w:p w:rsidR="00E76E7C" w:rsidRPr="00E76E7C" w:rsidRDefault="00E76E7C" w:rsidP="00E76E7C">
      <w:pPr>
        <w:pStyle w:val="program"/>
      </w:pPr>
      <w:r w:rsidRPr="00E76E7C">
        <w:t xml:space="preserve">  &lt;div&gt;</w:t>
      </w:r>
    </w:p>
    <w:p w:rsidR="00E76E7C" w:rsidRPr="00E76E7C" w:rsidRDefault="00E76E7C" w:rsidP="00E76E7C">
      <w:pPr>
        <w:pStyle w:val="program"/>
      </w:pPr>
      <w:r w:rsidRPr="00E76E7C">
        <w:t xml:space="preserve">  &lt;%= f.submit "送信" %&gt;</w:t>
      </w:r>
    </w:p>
    <w:p w:rsidR="00E76E7C" w:rsidRPr="00E76E7C" w:rsidRDefault="00E76E7C" w:rsidP="00E76E7C">
      <w:pPr>
        <w:pStyle w:val="program"/>
      </w:pPr>
      <w:r w:rsidRPr="00E76E7C">
        <w:t xml:space="preserve">  &lt;/div&gt;</w:t>
      </w:r>
    </w:p>
    <w:p w:rsidR="00E76E7C" w:rsidRDefault="00E76E7C" w:rsidP="00E76E7C">
      <w:pPr>
        <w:pStyle w:val="program"/>
      </w:pPr>
      <w:r w:rsidRPr="00E76E7C">
        <w:t>&lt;% end %&gt;</w:t>
      </w:r>
    </w:p>
    <w:p w:rsidR="008D3441" w:rsidRDefault="008D3441" w:rsidP="00CB2175">
      <w:pPr>
        <w:rPr>
          <w:rFonts w:eastAsiaTheme="minorHAnsi"/>
        </w:rPr>
      </w:pPr>
    </w:p>
    <w:p w:rsidR="008D3441" w:rsidRDefault="00E76E7C" w:rsidP="00CB2175">
      <w:pPr>
        <w:rPr>
          <w:rFonts w:eastAsiaTheme="minorHAnsi"/>
        </w:rPr>
      </w:pPr>
      <w:r>
        <w:rPr>
          <w:rFonts w:eastAsiaTheme="minorHAnsi"/>
        </w:rPr>
        <w:t>u</w:t>
      </w:r>
      <w:r>
        <w:rPr>
          <w:rFonts w:eastAsiaTheme="minorHAnsi" w:hint="eastAsia"/>
        </w:rPr>
        <w:t>sers_</w:t>
      </w:r>
      <w:r>
        <w:rPr>
          <w:rFonts w:eastAsiaTheme="minorHAnsi"/>
        </w:rPr>
        <w:t>controller.rb</w:t>
      </w:r>
    </w:p>
    <w:p w:rsidR="00E76E7C" w:rsidRPr="00E76E7C" w:rsidRDefault="00E76E7C" w:rsidP="00E76E7C">
      <w:pPr>
        <w:pStyle w:val="program"/>
      </w:pPr>
      <w:r w:rsidRPr="00E76E7C">
        <w:t xml:space="preserve">  def update</w:t>
      </w:r>
    </w:p>
    <w:p w:rsidR="00E76E7C" w:rsidRPr="00E76E7C" w:rsidRDefault="00E76E7C" w:rsidP="00E76E7C">
      <w:pPr>
        <w:pStyle w:val="program"/>
      </w:pPr>
      <w:r w:rsidRPr="00E76E7C">
        <w:t xml:space="preserve">    @user = User.find(params[:id])</w:t>
      </w:r>
    </w:p>
    <w:p w:rsidR="00E76E7C" w:rsidRPr="00E76E7C" w:rsidRDefault="00E76E7C" w:rsidP="00E76E7C">
      <w:pPr>
        <w:pStyle w:val="program"/>
      </w:pPr>
      <w:r w:rsidRPr="00E76E7C">
        <w:t xml:space="preserve">    @user.update_attributes(user_params)</w:t>
      </w:r>
    </w:p>
    <w:p w:rsidR="00E76E7C" w:rsidRPr="00E76E7C" w:rsidRDefault="00E76E7C" w:rsidP="00E76E7C">
      <w:pPr>
        <w:pStyle w:val="program"/>
      </w:pPr>
      <w:r w:rsidRPr="00E76E7C">
        <w:t xml:space="preserve">    redirect_to @user</w:t>
      </w:r>
    </w:p>
    <w:p w:rsidR="00E76E7C" w:rsidRDefault="00E76E7C" w:rsidP="00E76E7C">
      <w:pPr>
        <w:pStyle w:val="program"/>
      </w:pPr>
      <w:r w:rsidRPr="00E76E7C">
        <w:t>end</w:t>
      </w:r>
    </w:p>
    <w:p w:rsidR="00E76E7C" w:rsidRDefault="00E76E7C" w:rsidP="00CB2175">
      <w:pPr>
        <w:rPr>
          <w:rFonts w:eastAsiaTheme="minorHAnsi"/>
        </w:rPr>
      </w:pPr>
    </w:p>
    <w:p w:rsidR="00E76E7C" w:rsidRDefault="004355DD" w:rsidP="00CB2175">
      <w:pPr>
        <w:rPr>
          <w:rFonts w:eastAsiaTheme="minorHAnsi"/>
        </w:rPr>
      </w:pPr>
      <w:r w:rsidRPr="004355DD">
        <w:rPr>
          <w:rFonts w:eastAsiaTheme="minorHAnsi"/>
        </w:rPr>
        <w:t xml:space="preserve">rails </w:t>
      </w:r>
      <w:r>
        <w:rPr>
          <w:rFonts w:eastAsiaTheme="minorHAnsi"/>
        </w:rPr>
        <w:t>g</w:t>
      </w:r>
      <w:r w:rsidRPr="004355DD">
        <w:rPr>
          <w:rFonts w:eastAsiaTheme="minorHAnsi"/>
        </w:rPr>
        <w:t xml:space="preserve"> controller Sessions new</w:t>
      </w:r>
    </w:p>
    <w:p w:rsidR="00E76E7C" w:rsidRPr="004355DD" w:rsidRDefault="00E76E7C" w:rsidP="00CB2175">
      <w:pPr>
        <w:rPr>
          <w:rFonts w:eastAsiaTheme="minorHAnsi"/>
        </w:rPr>
      </w:pPr>
    </w:p>
    <w:p w:rsidR="00A14ACE" w:rsidRDefault="00560B3B" w:rsidP="00CB2175">
      <w:pPr>
        <w:rPr>
          <w:rStyle w:val="ab"/>
          <w:rFonts w:eastAsiaTheme="minorHAnsi"/>
        </w:rPr>
      </w:pPr>
      <w:hyperlink r:id="rId8" w:history="1">
        <w:r w:rsidR="00483C50" w:rsidRPr="00257E58">
          <w:rPr>
            <w:rStyle w:val="ab"/>
            <w:rFonts w:eastAsiaTheme="minorHAnsi"/>
          </w:rPr>
          <w:t>https://blog.codecamp.jp/rails_text_6</w:t>
        </w:r>
      </w:hyperlink>
    </w:p>
    <w:p w:rsidR="00CB2E13" w:rsidRDefault="00CB2E13" w:rsidP="00CB2175">
      <w:pPr>
        <w:rPr>
          <w:rFonts w:eastAsiaTheme="minorHAnsi"/>
        </w:rPr>
      </w:pPr>
      <w:r w:rsidRPr="00CB2E13">
        <w:rPr>
          <w:rFonts w:eastAsiaTheme="minorHAnsi"/>
        </w:rPr>
        <w:t>http://qiita.com/kamizuno/items/5c3ecceea5aa78e25058</w:t>
      </w:r>
    </w:p>
    <w:p w:rsidR="00483C50" w:rsidRDefault="00483C50" w:rsidP="00CB2175">
      <w:pPr>
        <w:rPr>
          <w:rFonts w:eastAsiaTheme="minorHAnsi"/>
        </w:rPr>
      </w:pPr>
      <w:bookmarkStart w:id="0" w:name="_GoBack"/>
      <w:bookmarkEnd w:id="0"/>
    </w:p>
    <w:p w:rsidR="00483C50" w:rsidRDefault="00483C50" w:rsidP="00CB2175">
      <w:pPr>
        <w:rPr>
          <w:rFonts w:eastAsiaTheme="minorHAnsi"/>
        </w:rPr>
      </w:pPr>
      <w:r>
        <w:rPr>
          <w:rFonts w:eastAsiaTheme="minorHAnsi"/>
        </w:rPr>
        <w:t>登録ユーザー確認</w:t>
      </w:r>
    </w:p>
    <w:p w:rsidR="00483C50" w:rsidRDefault="00483C50" w:rsidP="00483C50">
      <w:pPr>
        <w:pStyle w:val="HTML"/>
        <w:shd w:val="clear" w:color="auto" w:fill="EEEEEE"/>
        <w:textAlignment w:val="baseline"/>
        <w:rPr>
          <w:color w:val="000000"/>
          <w:spacing w:val="30"/>
          <w:sz w:val="20"/>
          <w:szCs w:val="20"/>
        </w:rPr>
      </w:pPr>
      <w:r>
        <w:rPr>
          <w:rStyle w:val="HTML1"/>
          <w:color w:val="000000"/>
          <w:spacing w:val="30"/>
          <w:sz w:val="20"/>
          <w:szCs w:val="20"/>
          <w:bdr w:val="none" w:sz="0" w:space="0" w:color="auto" w:frame="1"/>
        </w:rPr>
        <w:lastRenderedPageBreak/>
        <w:t>sqlite3 db/development.sqlite3</w:t>
      </w:r>
    </w:p>
    <w:p w:rsidR="009449B6" w:rsidRDefault="00483C50" w:rsidP="00CB2175">
      <w:pPr>
        <w:rPr>
          <w:rFonts w:eastAsiaTheme="minorHAnsi"/>
        </w:rPr>
      </w:pPr>
      <w:r>
        <w:rPr>
          <w:rFonts w:eastAsiaTheme="minorHAnsi" w:hint="eastAsia"/>
        </w:rPr>
        <w:t>select * from users;</w:t>
      </w:r>
    </w:p>
    <w:p w:rsidR="009449B6" w:rsidRPr="009449B6" w:rsidRDefault="009449B6" w:rsidP="009449B6">
      <w:pPr>
        <w:rPr>
          <w:rFonts w:eastAsiaTheme="minorHAnsi"/>
        </w:rPr>
      </w:pPr>
    </w:p>
    <w:p w:rsidR="009449B6" w:rsidRDefault="00261720" w:rsidP="009449B6">
      <w:pPr>
        <w:rPr>
          <w:rFonts w:eastAsiaTheme="minorHAnsi"/>
        </w:rPr>
      </w:pPr>
      <w:r>
        <w:rPr>
          <w:rFonts w:eastAsiaTheme="minorHAnsi" w:hint="eastAsia"/>
        </w:rPr>
        <w:t>Gemfile</w:t>
      </w:r>
    </w:p>
    <w:p w:rsidR="00261720" w:rsidRPr="00261720" w:rsidRDefault="00261720" w:rsidP="00261720">
      <w:pPr>
        <w:rPr>
          <w:rFonts w:eastAsiaTheme="minorHAnsi"/>
        </w:rPr>
      </w:pPr>
      <w:r w:rsidRPr="00261720">
        <w:rPr>
          <w:rFonts w:eastAsiaTheme="minorHAnsi"/>
        </w:rPr>
        <w:t>gem 'bcrypt', platforms: :ruby</w:t>
      </w:r>
    </w:p>
    <w:p w:rsidR="00261720" w:rsidRPr="00261720" w:rsidRDefault="00261720" w:rsidP="00261720">
      <w:pPr>
        <w:rPr>
          <w:rFonts w:eastAsiaTheme="minorHAnsi"/>
        </w:rPr>
      </w:pPr>
      <w:r w:rsidRPr="00261720">
        <w:rPr>
          <w:rFonts w:eastAsiaTheme="minorHAnsi"/>
        </w:rPr>
        <w:t>gem 'bootstrap-sass'</w:t>
      </w:r>
    </w:p>
    <w:p w:rsidR="00261720" w:rsidRPr="00261720" w:rsidRDefault="00261720" w:rsidP="00261720">
      <w:pPr>
        <w:rPr>
          <w:rFonts w:eastAsiaTheme="minorHAnsi"/>
        </w:rPr>
      </w:pPr>
      <w:r w:rsidRPr="00261720">
        <w:rPr>
          <w:rFonts w:eastAsiaTheme="minorHAnsi"/>
        </w:rPr>
        <w:t>gem 'devise'</w:t>
      </w:r>
    </w:p>
    <w:p w:rsidR="00261720" w:rsidRPr="00261720" w:rsidRDefault="00261720" w:rsidP="00261720">
      <w:pPr>
        <w:rPr>
          <w:rFonts w:eastAsiaTheme="minorHAnsi"/>
        </w:rPr>
      </w:pPr>
      <w:r w:rsidRPr="00261720">
        <w:rPr>
          <w:rFonts w:eastAsiaTheme="minorHAnsi"/>
        </w:rPr>
        <w:t>gem 'jquery-rails'</w:t>
      </w:r>
    </w:p>
    <w:p w:rsidR="00261720" w:rsidRPr="009449B6" w:rsidRDefault="00261720" w:rsidP="00261720">
      <w:pPr>
        <w:rPr>
          <w:rFonts w:eastAsiaTheme="minorHAnsi"/>
        </w:rPr>
      </w:pPr>
      <w:r w:rsidRPr="00261720">
        <w:rPr>
          <w:rFonts w:eastAsiaTheme="minorHAnsi"/>
        </w:rPr>
        <w:t>gem 'jquery-ui-rails'</w:t>
      </w:r>
    </w:p>
    <w:p w:rsidR="009449B6" w:rsidRDefault="009449B6" w:rsidP="009449B6">
      <w:pPr>
        <w:rPr>
          <w:rFonts w:eastAsiaTheme="minorHAnsi"/>
        </w:rPr>
      </w:pPr>
    </w:p>
    <w:p w:rsidR="009449B6" w:rsidRDefault="009449B6" w:rsidP="009449B6">
      <w:pPr>
        <w:rPr>
          <w:rFonts w:eastAsiaTheme="minorHAnsi"/>
        </w:rPr>
      </w:pPr>
    </w:p>
    <w:p w:rsidR="009449B6" w:rsidRPr="009449B6" w:rsidRDefault="009449B6" w:rsidP="009449B6">
      <w:pPr>
        <w:rPr>
          <w:rFonts w:eastAsiaTheme="minorHAnsi"/>
        </w:rPr>
      </w:pPr>
    </w:p>
    <w:sectPr w:rsidR="009449B6" w:rsidRPr="009449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B3B" w:rsidRDefault="00560B3B" w:rsidP="0007029F">
      <w:r>
        <w:separator/>
      </w:r>
    </w:p>
  </w:endnote>
  <w:endnote w:type="continuationSeparator" w:id="0">
    <w:p w:rsidR="00560B3B" w:rsidRDefault="00560B3B" w:rsidP="0007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ＭＳ 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Arial Unicode MS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B3B" w:rsidRDefault="00560B3B" w:rsidP="0007029F">
      <w:r>
        <w:separator/>
      </w:r>
    </w:p>
  </w:footnote>
  <w:footnote w:type="continuationSeparator" w:id="0">
    <w:p w:rsidR="00560B3B" w:rsidRDefault="00560B3B" w:rsidP="00070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3541"/>
    <w:multiLevelType w:val="hybridMultilevel"/>
    <w:tmpl w:val="8D64A6D6"/>
    <w:lvl w:ilvl="0" w:tplc="091A94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92FE8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6A05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1A4B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A2AB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EECC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DE84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12D1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2E28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54206A"/>
    <w:multiLevelType w:val="multilevel"/>
    <w:tmpl w:val="7E46B9A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%1."/>
      <w:lvlJc w:val="left"/>
      <w:pPr>
        <w:ind w:left="42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4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0" w:hanging="420"/>
      </w:pPr>
      <w:rPr>
        <w:rFonts w:hint="eastAsia"/>
      </w:rPr>
    </w:lvl>
  </w:abstractNum>
  <w:abstractNum w:abstractNumId="2" w15:restartNumberingAfterBreak="0">
    <w:nsid w:val="05FD71F6"/>
    <w:multiLevelType w:val="hybridMultilevel"/>
    <w:tmpl w:val="7F9C2736"/>
    <w:lvl w:ilvl="0" w:tplc="880013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20CAF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7CF2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744F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A28D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78D7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C81D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3ABF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8E04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D1F0683"/>
    <w:multiLevelType w:val="hybridMultilevel"/>
    <w:tmpl w:val="24286B70"/>
    <w:lvl w:ilvl="0" w:tplc="69D0DF04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1105931"/>
    <w:multiLevelType w:val="multilevel"/>
    <w:tmpl w:val="0394A1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2381B9F"/>
    <w:multiLevelType w:val="hybridMultilevel"/>
    <w:tmpl w:val="03ECAC78"/>
    <w:lvl w:ilvl="0" w:tplc="CE0E97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365D7D"/>
    <w:multiLevelType w:val="multilevel"/>
    <w:tmpl w:val="1B609BF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84723C"/>
    <w:multiLevelType w:val="hybridMultilevel"/>
    <w:tmpl w:val="710C3C26"/>
    <w:lvl w:ilvl="0" w:tplc="06D453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D0BB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A81A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029C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F00B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2089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7CFF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CE7E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AC97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6DA56A4"/>
    <w:multiLevelType w:val="hybridMultilevel"/>
    <w:tmpl w:val="22BA82B6"/>
    <w:lvl w:ilvl="0" w:tplc="E060524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03CB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A463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423C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544F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D2E1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8A83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7455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0CA0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A184504"/>
    <w:multiLevelType w:val="hybridMultilevel"/>
    <w:tmpl w:val="45900DAA"/>
    <w:lvl w:ilvl="0" w:tplc="C27EE7EE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571C10"/>
    <w:multiLevelType w:val="hybridMultilevel"/>
    <w:tmpl w:val="733E8B08"/>
    <w:lvl w:ilvl="0" w:tplc="346693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D6E5A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5E2A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1460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FA07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5C71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6E50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E2FF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4005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B1A16C4"/>
    <w:multiLevelType w:val="multilevel"/>
    <w:tmpl w:val="8432E2D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%1."/>
      <w:lvlJc w:val="left"/>
      <w:pPr>
        <w:ind w:left="42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42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0" w:hanging="420"/>
      </w:pPr>
      <w:rPr>
        <w:rFonts w:hint="eastAsia"/>
      </w:rPr>
    </w:lvl>
  </w:abstractNum>
  <w:abstractNum w:abstractNumId="12" w15:restartNumberingAfterBreak="0">
    <w:nsid w:val="3C565F28"/>
    <w:multiLevelType w:val="hybridMultilevel"/>
    <w:tmpl w:val="A3E634E2"/>
    <w:lvl w:ilvl="0" w:tplc="328235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EE0CC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76F8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B2E1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BC5A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3652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BADC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18AA0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E466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1DE2692"/>
    <w:multiLevelType w:val="multilevel"/>
    <w:tmpl w:val="6206D7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 w15:restartNumberingAfterBreak="0">
    <w:nsid w:val="50E80B9E"/>
    <w:multiLevelType w:val="hybridMultilevel"/>
    <w:tmpl w:val="B5B09508"/>
    <w:lvl w:ilvl="0" w:tplc="EBEEA9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CD2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A809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4CC6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42278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4E39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0844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B6169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AE08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FE777D9"/>
    <w:multiLevelType w:val="hybridMultilevel"/>
    <w:tmpl w:val="11BE168C"/>
    <w:lvl w:ilvl="0" w:tplc="6AE66A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2B28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2AC8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FA00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061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54C2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803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50F3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8C7F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3"/>
  </w:num>
  <w:num w:numId="7">
    <w:abstractNumId w:val="5"/>
  </w:num>
  <w:num w:numId="8">
    <w:abstractNumId w:val="9"/>
  </w:num>
  <w:num w:numId="9">
    <w:abstractNumId w:val="13"/>
  </w:num>
  <w:num w:numId="10">
    <w:abstractNumId w:val="7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E4"/>
    <w:rsid w:val="00024F70"/>
    <w:rsid w:val="00061247"/>
    <w:rsid w:val="00061255"/>
    <w:rsid w:val="0007029F"/>
    <w:rsid w:val="00096464"/>
    <w:rsid w:val="000A3C1A"/>
    <w:rsid w:val="000B39F0"/>
    <w:rsid w:val="000B6B4D"/>
    <w:rsid w:val="000E2964"/>
    <w:rsid w:val="000E42BE"/>
    <w:rsid w:val="0011517D"/>
    <w:rsid w:val="00120AF1"/>
    <w:rsid w:val="00124F1B"/>
    <w:rsid w:val="0014775F"/>
    <w:rsid w:val="00171A27"/>
    <w:rsid w:val="0019759C"/>
    <w:rsid w:val="001A1175"/>
    <w:rsid w:val="001D5D74"/>
    <w:rsid w:val="001E42CC"/>
    <w:rsid w:val="001F1209"/>
    <w:rsid w:val="002131A2"/>
    <w:rsid w:val="00232BF2"/>
    <w:rsid w:val="00242893"/>
    <w:rsid w:val="00244DC8"/>
    <w:rsid w:val="002510EA"/>
    <w:rsid w:val="00261720"/>
    <w:rsid w:val="00266661"/>
    <w:rsid w:val="0027014F"/>
    <w:rsid w:val="0027119D"/>
    <w:rsid w:val="00281C64"/>
    <w:rsid w:val="002852C9"/>
    <w:rsid w:val="002A0104"/>
    <w:rsid w:val="002C36BE"/>
    <w:rsid w:val="002D383C"/>
    <w:rsid w:val="00383BF5"/>
    <w:rsid w:val="00385224"/>
    <w:rsid w:val="003B5ADD"/>
    <w:rsid w:val="003C4AC9"/>
    <w:rsid w:val="003C79E0"/>
    <w:rsid w:val="003F0589"/>
    <w:rsid w:val="00415068"/>
    <w:rsid w:val="00430ADC"/>
    <w:rsid w:val="004355DD"/>
    <w:rsid w:val="00463B0D"/>
    <w:rsid w:val="004760E2"/>
    <w:rsid w:val="00483C50"/>
    <w:rsid w:val="004B0047"/>
    <w:rsid w:val="004B11DE"/>
    <w:rsid w:val="004E4796"/>
    <w:rsid w:val="004F671A"/>
    <w:rsid w:val="00511D8F"/>
    <w:rsid w:val="00560B3B"/>
    <w:rsid w:val="00566C08"/>
    <w:rsid w:val="005807E4"/>
    <w:rsid w:val="005A08CC"/>
    <w:rsid w:val="005A34CC"/>
    <w:rsid w:val="005B219A"/>
    <w:rsid w:val="005C27A4"/>
    <w:rsid w:val="005D1B73"/>
    <w:rsid w:val="00613EE6"/>
    <w:rsid w:val="00617139"/>
    <w:rsid w:val="006540B9"/>
    <w:rsid w:val="006627F1"/>
    <w:rsid w:val="00667F13"/>
    <w:rsid w:val="0069537F"/>
    <w:rsid w:val="00697297"/>
    <w:rsid w:val="006B135D"/>
    <w:rsid w:val="006B2767"/>
    <w:rsid w:val="006C746A"/>
    <w:rsid w:val="006D4584"/>
    <w:rsid w:val="00707E88"/>
    <w:rsid w:val="00726727"/>
    <w:rsid w:val="00727FA7"/>
    <w:rsid w:val="00774824"/>
    <w:rsid w:val="00792309"/>
    <w:rsid w:val="007A26AF"/>
    <w:rsid w:val="007A5B75"/>
    <w:rsid w:val="007D4A0A"/>
    <w:rsid w:val="007D6EE2"/>
    <w:rsid w:val="007E3E16"/>
    <w:rsid w:val="007F3D2B"/>
    <w:rsid w:val="00804BD5"/>
    <w:rsid w:val="00812A5F"/>
    <w:rsid w:val="0083052D"/>
    <w:rsid w:val="008407A4"/>
    <w:rsid w:val="00845621"/>
    <w:rsid w:val="0085515F"/>
    <w:rsid w:val="00873812"/>
    <w:rsid w:val="008867F3"/>
    <w:rsid w:val="0089133A"/>
    <w:rsid w:val="00893049"/>
    <w:rsid w:val="008C0AE6"/>
    <w:rsid w:val="008D3441"/>
    <w:rsid w:val="008E311A"/>
    <w:rsid w:val="008E5C06"/>
    <w:rsid w:val="0093105A"/>
    <w:rsid w:val="009449B6"/>
    <w:rsid w:val="00964392"/>
    <w:rsid w:val="00974785"/>
    <w:rsid w:val="00983E39"/>
    <w:rsid w:val="009B6CC5"/>
    <w:rsid w:val="009D440D"/>
    <w:rsid w:val="009E2864"/>
    <w:rsid w:val="009F1B24"/>
    <w:rsid w:val="00A1003D"/>
    <w:rsid w:val="00A14ACE"/>
    <w:rsid w:val="00A35D0B"/>
    <w:rsid w:val="00A629AE"/>
    <w:rsid w:val="00A7558D"/>
    <w:rsid w:val="00A82727"/>
    <w:rsid w:val="00A84153"/>
    <w:rsid w:val="00AB5315"/>
    <w:rsid w:val="00AC40EB"/>
    <w:rsid w:val="00AC59FF"/>
    <w:rsid w:val="00AC6AA0"/>
    <w:rsid w:val="00AD7A95"/>
    <w:rsid w:val="00AF5009"/>
    <w:rsid w:val="00B46D00"/>
    <w:rsid w:val="00B70F7E"/>
    <w:rsid w:val="00B74399"/>
    <w:rsid w:val="00B7542C"/>
    <w:rsid w:val="00B929F3"/>
    <w:rsid w:val="00BC076B"/>
    <w:rsid w:val="00BC7883"/>
    <w:rsid w:val="00BD5780"/>
    <w:rsid w:val="00BF3EEB"/>
    <w:rsid w:val="00C1486E"/>
    <w:rsid w:val="00C14BB5"/>
    <w:rsid w:val="00C415E0"/>
    <w:rsid w:val="00C91A00"/>
    <w:rsid w:val="00CB2175"/>
    <w:rsid w:val="00CB2E13"/>
    <w:rsid w:val="00CB472D"/>
    <w:rsid w:val="00CC22AC"/>
    <w:rsid w:val="00CD0CCA"/>
    <w:rsid w:val="00CE4891"/>
    <w:rsid w:val="00D47925"/>
    <w:rsid w:val="00D62D13"/>
    <w:rsid w:val="00D65C58"/>
    <w:rsid w:val="00D72F51"/>
    <w:rsid w:val="00D7499F"/>
    <w:rsid w:val="00D97EA8"/>
    <w:rsid w:val="00DB65EA"/>
    <w:rsid w:val="00DE69CC"/>
    <w:rsid w:val="00E056CE"/>
    <w:rsid w:val="00E2595E"/>
    <w:rsid w:val="00E37F3B"/>
    <w:rsid w:val="00E66335"/>
    <w:rsid w:val="00E66FAA"/>
    <w:rsid w:val="00E76E7C"/>
    <w:rsid w:val="00E819DC"/>
    <w:rsid w:val="00E862F0"/>
    <w:rsid w:val="00E87CD6"/>
    <w:rsid w:val="00E961E4"/>
    <w:rsid w:val="00ED0850"/>
    <w:rsid w:val="00EF084A"/>
    <w:rsid w:val="00F03D03"/>
    <w:rsid w:val="00F106E7"/>
    <w:rsid w:val="00F21464"/>
    <w:rsid w:val="00F42F38"/>
    <w:rsid w:val="00F66AEA"/>
    <w:rsid w:val="00F85333"/>
    <w:rsid w:val="00F95861"/>
    <w:rsid w:val="00FC50CE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AF1BE6-B6C4-479A-861B-E079A04B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2C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92309"/>
    <w:pPr>
      <w:keepNext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7A5B75"/>
    <w:pPr>
      <w:numPr>
        <w:ilvl w:val="1"/>
      </w:numPr>
      <w:ind w:left="425" w:hanging="425"/>
      <w:outlineLvl w:val="1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056CE"/>
    <w:pPr>
      <w:keepNext/>
      <w:numPr>
        <w:ilvl w:val="2"/>
        <w:numId w:val="6"/>
      </w:numPr>
      <w:outlineLvl w:val="2"/>
    </w:pPr>
    <w:rPr>
      <w:rFonts w:asciiTheme="majorHAnsi" w:eastAsia="游ゴシック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10EA"/>
    <w:rPr>
      <w:color w:val="808080"/>
    </w:rPr>
  </w:style>
  <w:style w:type="table" w:styleId="a4">
    <w:name w:val="Table Grid"/>
    <w:basedOn w:val="a1"/>
    <w:uiPriority w:val="39"/>
    <w:rsid w:val="0025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92309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A5B75"/>
    <w:rPr>
      <w:rFonts w:asciiTheme="majorHAnsi" w:eastAsiaTheme="majorEastAsia" w:hAnsiTheme="majorHAnsi" w:cstheme="majorBidi"/>
      <w:b/>
      <w:sz w:val="24"/>
      <w:szCs w:val="24"/>
    </w:rPr>
  </w:style>
  <w:style w:type="paragraph" w:styleId="a5">
    <w:name w:val="No Spacing"/>
    <w:uiPriority w:val="1"/>
    <w:qFormat/>
    <w:rsid w:val="007A5B75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0702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7029F"/>
  </w:style>
  <w:style w:type="paragraph" w:styleId="a8">
    <w:name w:val="footer"/>
    <w:basedOn w:val="a"/>
    <w:link w:val="a9"/>
    <w:uiPriority w:val="99"/>
    <w:unhideWhenUsed/>
    <w:rsid w:val="0007029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7029F"/>
  </w:style>
  <w:style w:type="character" w:customStyle="1" w:styleId="30">
    <w:name w:val="見出し 3 (文字)"/>
    <w:basedOn w:val="a0"/>
    <w:link w:val="3"/>
    <w:uiPriority w:val="9"/>
    <w:rsid w:val="00E056CE"/>
    <w:rPr>
      <w:rFonts w:asciiTheme="majorHAnsi" w:eastAsia="游ゴシック" w:hAnsiTheme="majorHAnsi" w:cstheme="majorBidi"/>
      <w:b/>
    </w:rPr>
  </w:style>
  <w:style w:type="paragraph" w:styleId="aa">
    <w:name w:val="List Paragraph"/>
    <w:basedOn w:val="a"/>
    <w:uiPriority w:val="34"/>
    <w:qFormat/>
    <w:rsid w:val="00281C64"/>
    <w:pPr>
      <w:ind w:leftChars="400" w:left="840"/>
    </w:pPr>
  </w:style>
  <w:style w:type="paragraph" w:customStyle="1" w:styleId="program">
    <w:name w:val="program"/>
    <w:basedOn w:val="a"/>
    <w:link w:val="program0"/>
    <w:autoRedefine/>
    <w:qFormat/>
    <w:rsid w:val="0011517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</w:style>
  <w:style w:type="character" w:customStyle="1" w:styleId="program0">
    <w:name w:val="program (文字)"/>
    <w:basedOn w:val="a0"/>
    <w:link w:val="program"/>
    <w:rsid w:val="0011517D"/>
  </w:style>
  <w:style w:type="paragraph" w:styleId="HTML">
    <w:name w:val="HTML Preformatted"/>
    <w:basedOn w:val="a"/>
    <w:link w:val="HTML0"/>
    <w:uiPriority w:val="99"/>
    <w:semiHidden/>
    <w:unhideWhenUsed/>
    <w:rsid w:val="00E96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961E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7883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Hyperlink"/>
    <w:basedOn w:val="a0"/>
    <w:uiPriority w:val="99"/>
    <w:unhideWhenUsed/>
    <w:rsid w:val="00483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4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9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9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2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5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28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44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71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decamp.jp/rails_text_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32068;&#12415;&#36796;&#12415;&#12471;&#12473;&#12486;&#12512;&#28436;&#32722;-&#12524;&#12509;&#12540;&#12488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F2961-EF26-4B56-BAC5-31616716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組み込みシステム演習-レポートテンプレート.dotx</Template>
  <TotalTime>1505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組み込みシステム演習</vt:lpstr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組み込みシステム演習</dc:title>
  <dc:subject>ト</dc:subject>
  <dc:creator>mkprof</dc:creator>
  <cp:keywords/>
  <dc:description/>
  <cp:lastModifiedBy>Gepard s</cp:lastModifiedBy>
  <cp:revision>9</cp:revision>
  <dcterms:created xsi:type="dcterms:W3CDTF">2017-07-07T12:00:00Z</dcterms:created>
  <dcterms:modified xsi:type="dcterms:W3CDTF">2017-07-09T14:39:00Z</dcterms:modified>
</cp:coreProperties>
</file>